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272E" w14:textId="77777777" w:rsidR="00EF36A5" w:rsidRPr="00AB4981" w:rsidRDefault="00DE2F16" w:rsidP="00AB4981">
      <w:pPr>
        <w:pStyle w:val="Title"/>
      </w:pPr>
      <w:r>
        <w:t>Project Meeting 1</w:t>
      </w:r>
    </w:p>
    <w:p w14:paraId="1557DBC4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6696AFB0" w14:textId="1BB0DE58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FA1DAF">
        <w:t>13/07/2021</w:t>
      </w:r>
    </w:p>
    <w:p w14:paraId="3DDEE9B3" w14:textId="4A157565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FA1DAF">
        <w:t>13:00</w:t>
      </w:r>
    </w:p>
    <w:p w14:paraId="2BB84E0C" w14:textId="44E1B314" w:rsidR="00EF36A5" w:rsidRPr="00AB4981" w:rsidRDefault="00DE2F16" w:rsidP="00AB4981">
      <w:pPr>
        <w:pStyle w:val="Details"/>
      </w:pPr>
      <w:r>
        <w:rPr>
          <w:b/>
        </w:rPr>
        <w:t>Attendees</w:t>
      </w:r>
      <w:r w:rsidR="00EF36A5" w:rsidRPr="00AB4981">
        <w:t xml:space="preserve">: </w:t>
      </w:r>
      <w:r w:rsidR="00A16213">
        <w:rPr>
          <w:color w:val="000000" w:themeColor="text1"/>
        </w:rPr>
        <w:t>Anthony Woodward, Harri Bettsworth</w:t>
      </w:r>
    </w:p>
    <w:p w14:paraId="5896E9EA" w14:textId="3E476EE3" w:rsidR="00CA6B4F" w:rsidRDefault="00DE2F16" w:rsidP="00AB4981">
      <w:pPr>
        <w:pStyle w:val="Heading1"/>
      </w:pPr>
      <w:r>
        <w:t>Meeting Aims and Agenda</w:t>
      </w:r>
    </w:p>
    <w:p w14:paraId="33E10E52" w14:textId="6D84C725" w:rsidR="00356D22" w:rsidRDefault="00356D22" w:rsidP="00A82E4E">
      <w:pPr>
        <w:pStyle w:val="ListParagraph"/>
        <w:numPr>
          <w:ilvl w:val="0"/>
          <w:numId w:val="5"/>
        </w:numPr>
      </w:pPr>
      <w:r>
        <w:t xml:space="preserve">Integrate </w:t>
      </w:r>
      <w:r w:rsidR="006844F2">
        <w:t>FMOD</w:t>
      </w:r>
      <w:r>
        <w:t xml:space="preserve"> into Unity</w:t>
      </w:r>
    </w:p>
    <w:p w14:paraId="223D22CC" w14:textId="0D7DDAA1" w:rsidR="00356D22" w:rsidRDefault="007C2CB2" w:rsidP="00A82E4E">
      <w:pPr>
        <w:pStyle w:val="ListParagraph"/>
        <w:numPr>
          <w:ilvl w:val="0"/>
          <w:numId w:val="5"/>
        </w:numPr>
      </w:pPr>
      <w:r>
        <w:t>Put some sounds in</w:t>
      </w:r>
    </w:p>
    <w:p w14:paraId="30390D02" w14:textId="367BC0EB" w:rsidR="000651BD" w:rsidRDefault="006844F2" w:rsidP="00A82E4E">
      <w:pPr>
        <w:pStyle w:val="ListParagraph"/>
        <w:numPr>
          <w:ilvl w:val="0"/>
          <w:numId w:val="5"/>
        </w:numPr>
      </w:pPr>
      <w:r>
        <w:t>Implement Resonance Audio</w:t>
      </w:r>
    </w:p>
    <w:p w14:paraId="44A4CBAA" w14:textId="1893C2DB" w:rsidR="006844F2" w:rsidRDefault="006844F2" w:rsidP="00A82E4E">
      <w:pPr>
        <w:pStyle w:val="ListParagraph"/>
        <w:numPr>
          <w:ilvl w:val="0"/>
          <w:numId w:val="5"/>
        </w:numPr>
      </w:pPr>
      <w:r>
        <w:t xml:space="preserve">Discuss collaboration strategies with </w:t>
      </w:r>
      <w:proofErr w:type="gramStart"/>
      <w:r>
        <w:t>FMOD</w:t>
      </w:r>
      <w:proofErr w:type="gramEnd"/>
    </w:p>
    <w:p w14:paraId="6A824A98" w14:textId="77777777" w:rsidR="00CA6B4F" w:rsidRDefault="00DE2F16" w:rsidP="00AB4981">
      <w:pPr>
        <w:pStyle w:val="Heading1"/>
      </w:pPr>
      <w:r>
        <w:t>Discussed in Meeting.</w:t>
      </w:r>
    </w:p>
    <w:p w14:paraId="23748F20" w14:textId="230B5A03" w:rsidR="00DE2F16" w:rsidRPr="00DE2F16" w:rsidRDefault="006844F2" w:rsidP="006D1CD9">
      <w:pPr>
        <w:pStyle w:val="ListParagraph"/>
        <w:numPr>
          <w:ilvl w:val="0"/>
          <w:numId w:val="4"/>
        </w:numPr>
      </w:pPr>
      <w:r>
        <w:t xml:space="preserve">All meeting aims and agendas </w:t>
      </w:r>
      <w:proofErr w:type="gramStart"/>
      <w:r>
        <w:t>discussed</w:t>
      </w:r>
      <w:proofErr w:type="gramEnd"/>
    </w:p>
    <w:p w14:paraId="49A3734D" w14:textId="77777777" w:rsidR="00CA6B4F" w:rsidRDefault="00DE2F16" w:rsidP="00AB4981">
      <w:pPr>
        <w:pStyle w:val="Heading1"/>
      </w:pPr>
      <w:r>
        <w:t>Actionable List</w:t>
      </w:r>
    </w:p>
    <w:p w14:paraId="1E8B1F0D" w14:textId="5B0B1579" w:rsidR="00DE2F16" w:rsidRDefault="006844F2" w:rsidP="006D1CD9">
      <w:pPr>
        <w:pStyle w:val="ListParagraph"/>
        <w:numPr>
          <w:ilvl w:val="0"/>
          <w:numId w:val="4"/>
        </w:numPr>
      </w:pPr>
      <w:r>
        <w:t xml:space="preserve">Ensure audio playback works in </w:t>
      </w:r>
      <w:proofErr w:type="gramStart"/>
      <w:r>
        <w:t>headset</w:t>
      </w:r>
      <w:proofErr w:type="gramEnd"/>
    </w:p>
    <w:p w14:paraId="5343AA82" w14:textId="307BF6D4" w:rsidR="006844F2" w:rsidRPr="00DE2F16" w:rsidRDefault="006844F2" w:rsidP="006D1CD9">
      <w:pPr>
        <w:pStyle w:val="ListParagraph"/>
        <w:numPr>
          <w:ilvl w:val="0"/>
          <w:numId w:val="4"/>
        </w:numPr>
      </w:pPr>
      <w:r>
        <w:t xml:space="preserve">Start making the FMOD file with original </w:t>
      </w:r>
      <w:proofErr w:type="gramStart"/>
      <w:r>
        <w:t>audio</w:t>
      </w:r>
      <w:proofErr w:type="gramEnd"/>
    </w:p>
    <w:p w14:paraId="3F87DDA7" w14:textId="4354E877" w:rsidR="00CA6B4F" w:rsidRDefault="00DE2F16" w:rsidP="00A82E4E">
      <w:pPr>
        <w:pStyle w:val="Heading1"/>
      </w:pPr>
      <w:r>
        <w:t>Agenda for Next Meeting</w:t>
      </w:r>
    </w:p>
    <w:p w14:paraId="2B66EC5B" w14:textId="266840EF" w:rsidR="00A82E4E" w:rsidRDefault="006844F2" w:rsidP="00A82E4E">
      <w:pPr>
        <w:pStyle w:val="ListParagraph"/>
        <w:numPr>
          <w:ilvl w:val="0"/>
          <w:numId w:val="4"/>
        </w:numPr>
      </w:pPr>
      <w:r>
        <w:t>Testing the experience with implemented audio</w:t>
      </w:r>
    </w:p>
    <w:p w14:paraId="088FE679" w14:textId="11244B8C" w:rsidR="006844F2" w:rsidRPr="00A82E4E" w:rsidRDefault="006844F2" w:rsidP="00A82E4E">
      <w:pPr>
        <w:pStyle w:val="ListParagraph"/>
        <w:numPr>
          <w:ilvl w:val="0"/>
          <w:numId w:val="4"/>
        </w:numPr>
      </w:pPr>
      <w:r>
        <w:t>Developing story</w:t>
      </w:r>
    </w:p>
    <w:p w14:paraId="4B8367D1" w14:textId="3EB17F59" w:rsidR="00CA6B4F" w:rsidRPr="00A16213" w:rsidRDefault="00846745" w:rsidP="00A16213">
      <w:pPr>
        <w:rPr>
          <w:rFonts w:asciiTheme="majorHAnsi" w:eastAsiaTheme="majorEastAsia" w:hAnsiTheme="majorHAnsi" w:cstheme="majorBidi"/>
          <w:color w:val="000000" w:themeColor="text1"/>
        </w:rPr>
      </w:pPr>
      <w:sdt>
        <w:sdtPr>
          <w:alias w:val="Next meeting:"/>
          <w:tag w:val="Next meeting:"/>
          <w:id w:val="-1524860034"/>
          <w:placeholder>
            <w:docPart w:val="0492A7457ACB4C569CFE46AD3643A968"/>
          </w:placeholder>
          <w:temporary/>
          <w:showingPlcHdr/>
          <w15:appearance w15:val="hidden"/>
        </w:sdtPr>
        <w:sdtEndPr/>
        <w:sdtContent>
          <w:r w:rsidR="00CA6B4F" w:rsidRPr="00A16213">
            <w:rPr>
              <w:rStyle w:val="Heading1Char"/>
            </w:rPr>
            <w:t>Next Meeting</w:t>
          </w:r>
        </w:sdtContent>
      </w:sdt>
    </w:p>
    <w:p w14:paraId="309A9A2F" w14:textId="72404371" w:rsidR="00CA6B4F" w:rsidRDefault="006844F2" w:rsidP="00CA6B4F">
      <w:pPr>
        <w:rPr>
          <w:color w:val="000000" w:themeColor="text1"/>
        </w:rPr>
      </w:pPr>
      <w:r>
        <w:rPr>
          <w:color w:val="000000" w:themeColor="text1"/>
        </w:rPr>
        <w:t>20/07/2021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12:00</w:t>
      </w:r>
      <w:r w:rsidR="00CA6B4F" w:rsidRPr="00CA6B4F">
        <w:rPr>
          <w:color w:val="000000" w:themeColor="text1"/>
        </w:rPr>
        <w:t xml:space="preserve">, </w:t>
      </w:r>
      <w:r>
        <w:rPr>
          <w:color w:val="000000" w:themeColor="text1"/>
        </w:rPr>
        <w:t>Queens</w:t>
      </w:r>
    </w:p>
    <w:p w14:paraId="40276F10" w14:textId="43DCA11D" w:rsidR="00A16213" w:rsidRDefault="00A16213" w:rsidP="00CA6B4F">
      <w:pPr>
        <w:rPr>
          <w:color w:val="000000" w:themeColor="text1"/>
        </w:rPr>
      </w:pPr>
    </w:p>
    <w:p w14:paraId="46F7D1E5" w14:textId="77777777" w:rsidR="00A16213" w:rsidRPr="00CA6B4F" w:rsidRDefault="00A16213" w:rsidP="00A16213">
      <w:pPr>
        <w:pStyle w:val="Heading1"/>
      </w:pPr>
      <w:r>
        <w:t>Notes</w:t>
      </w:r>
    </w:p>
    <w:p w14:paraId="021DA962" w14:textId="77777777" w:rsidR="00A16213" w:rsidRPr="00CA6B4F" w:rsidRDefault="00A16213" w:rsidP="00CA6B4F">
      <w:pPr>
        <w:rPr>
          <w:color w:val="000000" w:themeColor="text1"/>
        </w:rPr>
      </w:pPr>
    </w:p>
    <w:sectPr w:rsidR="00A16213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C4847" w14:textId="77777777" w:rsidR="00846745" w:rsidRDefault="00846745">
      <w:pPr>
        <w:spacing w:after="0" w:line="240" w:lineRule="auto"/>
      </w:pPr>
      <w:r>
        <w:separator/>
      </w:r>
    </w:p>
  </w:endnote>
  <w:endnote w:type="continuationSeparator" w:id="0">
    <w:p w14:paraId="179D979B" w14:textId="77777777" w:rsidR="00846745" w:rsidRDefault="0084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71830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B4AB8" w14:textId="77777777" w:rsidR="00846745" w:rsidRDefault="00846745">
      <w:pPr>
        <w:spacing w:after="0" w:line="240" w:lineRule="auto"/>
      </w:pPr>
      <w:r>
        <w:separator/>
      </w:r>
    </w:p>
  </w:footnote>
  <w:footnote w:type="continuationSeparator" w:id="0">
    <w:p w14:paraId="2DCEED17" w14:textId="77777777" w:rsidR="00846745" w:rsidRDefault="0084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6CE36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1C8CFB" wp14:editId="27591D13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68BFA56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26A656B"/>
    <w:multiLevelType w:val="hybridMultilevel"/>
    <w:tmpl w:val="EB829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79BB"/>
    <w:multiLevelType w:val="hybridMultilevel"/>
    <w:tmpl w:val="4D0A0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EC"/>
    <w:rsid w:val="0001495E"/>
    <w:rsid w:val="0001626D"/>
    <w:rsid w:val="00035454"/>
    <w:rsid w:val="000651BD"/>
    <w:rsid w:val="00197FD1"/>
    <w:rsid w:val="002E0B9C"/>
    <w:rsid w:val="002E6287"/>
    <w:rsid w:val="00303AE1"/>
    <w:rsid w:val="00356D22"/>
    <w:rsid w:val="003949BD"/>
    <w:rsid w:val="004D61A7"/>
    <w:rsid w:val="00524B92"/>
    <w:rsid w:val="00560F76"/>
    <w:rsid w:val="00591FFE"/>
    <w:rsid w:val="006844F2"/>
    <w:rsid w:val="006A714E"/>
    <w:rsid w:val="006B7784"/>
    <w:rsid w:val="006D1CD9"/>
    <w:rsid w:val="006F16F0"/>
    <w:rsid w:val="007520BE"/>
    <w:rsid w:val="00761CCB"/>
    <w:rsid w:val="007C2CB2"/>
    <w:rsid w:val="00846745"/>
    <w:rsid w:val="009B6985"/>
    <w:rsid w:val="00A16213"/>
    <w:rsid w:val="00A448C1"/>
    <w:rsid w:val="00A82E4E"/>
    <w:rsid w:val="00AA7AA0"/>
    <w:rsid w:val="00AB4981"/>
    <w:rsid w:val="00AD20E5"/>
    <w:rsid w:val="00B43495"/>
    <w:rsid w:val="00B70211"/>
    <w:rsid w:val="00CA6B4F"/>
    <w:rsid w:val="00DA4A43"/>
    <w:rsid w:val="00DA5BEB"/>
    <w:rsid w:val="00DC49EC"/>
    <w:rsid w:val="00DE2F16"/>
    <w:rsid w:val="00DE395C"/>
    <w:rsid w:val="00E2411A"/>
    <w:rsid w:val="00E37225"/>
    <w:rsid w:val="00E51439"/>
    <w:rsid w:val="00EF36A5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59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A1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woo\Documents\Custom%20Office%20Templates\Project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92A7457ACB4C569CFE46AD3643A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9E45D-2D0B-4262-92D9-A51A166F459C}"/>
      </w:docPartPr>
      <w:docPartBody>
        <w:p w:rsidR="00592497" w:rsidRDefault="00EA2B8F">
          <w:pPr>
            <w:pStyle w:val="0492A7457ACB4C569CFE46AD3643A968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8F"/>
    <w:rsid w:val="00582474"/>
    <w:rsid w:val="00592497"/>
    <w:rsid w:val="00CD5B9E"/>
    <w:rsid w:val="00E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0492A7457ACB4C569CFE46AD3643A968">
    <w:name w:val="0492A7457ACB4C569CFE46AD3643A968"/>
  </w:style>
  <w:style w:type="paragraph" w:customStyle="1" w:styleId="B99C8E163C3149BD9548E12B4FDBD7FE">
    <w:name w:val="B99C8E163C3149BD9548E12B4FDBD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Minutes.dotx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2021-07-13T12:19:00Z</dcterms:created>
  <dcterms:modified xsi:type="dcterms:W3CDTF">2021-07-13T15:51:00Z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